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1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08"/>
      </w:tblGrid>
      <w:tr w:rsidR="00692703" w:rsidRPr="00CF1A49" w:rsidTr="009E5FFB">
        <w:trPr>
          <w:trHeight w:hRule="exact" w:val="2677"/>
        </w:trPr>
        <w:tc>
          <w:tcPr>
            <w:tcW w:w="9209" w:type="dxa"/>
            <w:tcMar>
              <w:top w:w="0" w:type="dxa"/>
              <w:bottom w:w="0" w:type="dxa"/>
            </w:tcMar>
          </w:tcPr>
          <w:p w:rsidR="00692703" w:rsidRPr="00CF1A49" w:rsidRDefault="00B5722F" w:rsidP="00913946">
            <w:pPr>
              <w:pStyle w:val="Title"/>
            </w:pPr>
            <w:r>
              <w:t>Isheunesu</w:t>
            </w:r>
            <w:r w:rsidR="00692703" w:rsidRPr="00CF1A49">
              <w:t xml:space="preserve"> </w:t>
            </w:r>
            <w:r w:rsidR="00413DF7">
              <w:rPr>
                <w:rStyle w:val="IntenseEmphasis"/>
              </w:rPr>
              <w:t>Tembo</w:t>
            </w:r>
          </w:p>
          <w:p w:rsidR="00692703" w:rsidRPr="00CF1A49" w:rsidRDefault="00964144" w:rsidP="009E5FFB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E26B1B51F904489994637F63643E7A2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9E5FFB">
              <w:t xml:space="preserve">:50 Let </w:t>
            </w:r>
            <w:proofErr w:type="spellStart"/>
            <w:r w:rsidR="009E5FFB">
              <w:t>Oktyabra</w:t>
            </w:r>
            <w:proofErr w:type="spellEnd"/>
            <w:r w:rsidR="009E5FFB">
              <w:t xml:space="preserve"> ,94</w:t>
            </w:r>
            <w:proofErr w:type="gramStart"/>
            <w:r w:rsidR="009E5FFB">
              <w:t>A ,Kursk</w:t>
            </w:r>
            <w:proofErr w:type="gramEnd"/>
            <w:r w:rsidR="009E5FFB">
              <w:t xml:space="preserve"> ,Russia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3125EE81F344CB29CB6267F6F859D9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7B55737A24344FF8836F0C20F11AA35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9E5FFB">
              <w:t>:+79191351719</w:t>
            </w:r>
          </w:p>
          <w:p w:rsidR="009E5FFB" w:rsidRDefault="00413DF7" w:rsidP="00913946">
            <w:pPr>
              <w:pStyle w:val="ContactInfoEmphasis"/>
              <w:contextualSpacing w:val="0"/>
            </w:pPr>
            <w:proofErr w:type="gramStart"/>
            <w:r>
              <w:t>Email:isheunesu48@gmail.com</w:t>
            </w:r>
            <w:proofErr w:type="gramEnd"/>
          </w:p>
          <w:p w:rsidR="009E5FFB" w:rsidRDefault="00692703" w:rsidP="00913946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7903851DE404B3CA7D2D48BD3D9C012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391263F09E6542F7920A58C4952FDD3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413DF7">
              <w:t>:</w:t>
            </w:r>
            <w:r w:rsidR="00D65DFD">
              <w:t xml:space="preserve"> </w:t>
            </w:r>
            <w:hyperlink r:id="rId7" w:history="1">
              <w:r w:rsidR="009E5FFB" w:rsidRPr="00605771">
                <w:rPr>
                  <w:rStyle w:val="Hyperlink"/>
                </w:rPr>
                <w:t>https://www.linkedin.com/in/isheunesu-tembo-ab340b148/</w:t>
              </w:r>
            </w:hyperlink>
          </w:p>
          <w:p w:rsidR="00692703" w:rsidRDefault="00692703" w:rsidP="00913946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BDBBF274BCC4302BD750B7236D03E53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="00D65DFD">
              <w:t>Twitter:</w:t>
            </w:r>
            <w:r w:rsidR="009E5FFB">
              <w:t xml:space="preserve"> </w:t>
            </w:r>
            <w:r w:rsidR="009E5FFB" w:rsidRPr="009E5FFB">
              <w:t>https://twitter.com/IsheunesuTembo</w:t>
            </w:r>
          </w:p>
          <w:p w:rsidR="009E5FFB" w:rsidRPr="00CF1A49" w:rsidRDefault="009E5FFB" w:rsidP="00913946">
            <w:pPr>
              <w:pStyle w:val="ContactInfoEmphasis"/>
              <w:contextualSpacing w:val="0"/>
            </w:pPr>
          </w:p>
        </w:tc>
      </w:tr>
      <w:tr w:rsidR="009571D8" w:rsidRPr="00CF1A49" w:rsidTr="009E5FFB">
        <w:trPr>
          <w:trHeight w:val="625"/>
        </w:trPr>
        <w:tc>
          <w:tcPr>
            <w:tcW w:w="9209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Default="00413DF7" w:rsidP="004E01EB">
      <w:pPr>
        <w:pStyle w:val="Heading1"/>
      </w:pPr>
      <w:r>
        <w:t>Projects</w:t>
      </w:r>
    </w:p>
    <w:p w:rsidR="002764AD" w:rsidRDefault="002764AD" w:rsidP="002764AD">
      <w:pPr>
        <w:pStyle w:val="ListParagraph"/>
        <w:numPr>
          <w:ilvl w:val="0"/>
          <w:numId w:val="15"/>
        </w:numPr>
      </w:pPr>
      <w:r>
        <w:t xml:space="preserve">Computer Aided TB Diagnosis </w:t>
      </w:r>
      <w:r w:rsidR="00D65DFD">
        <w:t xml:space="preserve">Using Deep Learning </w:t>
      </w:r>
      <w:hyperlink r:id="rId8" w:history="1">
        <w:r w:rsidR="00D65DFD" w:rsidRPr="00605771">
          <w:rPr>
            <w:rStyle w:val="Hyperlink"/>
          </w:rPr>
          <w:t>https://github.com/isheunesutembo/TB-Computer-Aided-Diagnosis-Using-Deep-Learning</w:t>
        </w:r>
      </w:hyperlink>
    </w:p>
    <w:p w:rsidR="00D65DFD" w:rsidRDefault="00D65DFD" w:rsidP="002764AD">
      <w:pPr>
        <w:pStyle w:val="ListParagraph"/>
        <w:numPr>
          <w:ilvl w:val="0"/>
          <w:numId w:val="15"/>
        </w:numPr>
      </w:pPr>
      <w:r>
        <w:t xml:space="preserve">Generating Artistic Images Using Deep Learning (Neural Style Transfer) </w:t>
      </w:r>
      <w:hyperlink r:id="rId9" w:history="1">
        <w:r w:rsidRPr="00605771">
          <w:rPr>
            <w:rStyle w:val="Hyperlink"/>
          </w:rPr>
          <w:t>https://github.com/isheunesutembo/Generating-Art-Using-Deep-Learning</w:t>
        </w:r>
      </w:hyperlink>
    </w:p>
    <w:p w:rsidR="00D65DFD" w:rsidRDefault="00D65DFD" w:rsidP="002764AD">
      <w:pPr>
        <w:pStyle w:val="ListParagraph"/>
        <w:numPr>
          <w:ilvl w:val="0"/>
          <w:numId w:val="15"/>
        </w:numPr>
      </w:pPr>
      <w:r>
        <w:t xml:space="preserve">Space Invaders Deep Q-Learning </w:t>
      </w:r>
      <w:hyperlink r:id="rId10" w:history="1">
        <w:r w:rsidRPr="00605771">
          <w:rPr>
            <w:rStyle w:val="Hyperlink"/>
          </w:rPr>
          <w:t>https://github.com/isheunesutembo/Playing-Space-Invaders-Using-Deep-Q-Learning</w:t>
        </w:r>
      </w:hyperlink>
    </w:p>
    <w:p w:rsidR="00D65DFD" w:rsidRPr="00CF1A49" w:rsidRDefault="00D65DFD" w:rsidP="00D65DFD">
      <w:pPr>
        <w:pStyle w:val="ListParagraph"/>
      </w:pPr>
    </w:p>
    <w:sdt>
      <w:sdtPr>
        <w:alias w:val="Education:"/>
        <w:tag w:val="Education:"/>
        <w:id w:val="-1908763273"/>
        <w:placeholder>
          <w:docPart w:val="C56FD7B4BA4C4FF68896D5B75BEC7001"/>
        </w:placeholder>
        <w:temporary/>
        <w:showingPlcHdr/>
        <w15:appearance w15:val="hidden"/>
      </w:sdtPr>
      <w:sdtEndPr/>
      <w:sdtContent>
        <w:p w:rsidR="00DA59AA" w:rsidRDefault="00DA59AA" w:rsidP="0097790C">
          <w:pPr>
            <w:pStyle w:val="Heading1"/>
          </w:pPr>
          <w:r w:rsidRPr="00CF1A49">
            <w:t>Education</w:t>
          </w:r>
        </w:p>
      </w:sdtContent>
    </w:sdt>
    <w:p w:rsidR="00D65DFD" w:rsidRPr="00CF1A49" w:rsidRDefault="00D65DFD" w:rsidP="00D65DFD">
      <w:pPr>
        <w:pStyle w:val="ListParagraph"/>
        <w:numPr>
          <w:ilvl w:val="0"/>
          <w:numId w:val="17"/>
        </w:numPr>
      </w:pPr>
      <w:r>
        <w:t xml:space="preserve">Deep Learning Specialization Certificate </w:t>
      </w:r>
      <w:hyperlink r:id="rId11" w:tgtFrame="_blank" w:history="1">
        <w:r>
          <w:rPr>
            <w:rStyle w:val="Hyperlink"/>
            <w:rFonts w:ascii="Segoe UI" w:hAnsi="Segoe UI" w:cs="Segoe UI"/>
            <w:color w:val="2972D1"/>
            <w:sz w:val="20"/>
            <w:shd w:val="clear" w:color="auto" w:fill="FFFFFF"/>
          </w:rPr>
          <w:t>https://www.coursera.org/account/accomplishments/specialization/N6W7TPEN9DFZ</w:t>
        </w:r>
      </w:hyperlink>
    </w:p>
    <w:sdt>
      <w:sdtPr>
        <w:alias w:val="Skills:"/>
        <w:tag w:val="Skills:"/>
        <w:id w:val="-1392877668"/>
        <w:placeholder>
          <w:docPart w:val="C3CB3FE2862F41AF9193C5BE94643881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D65DFD">
        <w:trPr>
          <w:trHeight w:val="1576"/>
        </w:trPr>
        <w:tc>
          <w:tcPr>
            <w:tcW w:w="4675" w:type="dxa"/>
          </w:tcPr>
          <w:p w:rsidR="001F4E6D" w:rsidRDefault="00D65DFD" w:rsidP="00D65D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Tensorflow</w:t>
            </w:r>
            <w:proofErr w:type="spellEnd"/>
          </w:p>
          <w:p w:rsidR="00D65DFD" w:rsidRDefault="00D65DFD" w:rsidP="00D65DFD">
            <w:pPr>
              <w:pStyle w:val="ListParagraph"/>
              <w:numPr>
                <w:ilvl w:val="0"/>
                <w:numId w:val="17"/>
              </w:numPr>
            </w:pPr>
            <w:r>
              <w:t xml:space="preserve">Data Visualization </w:t>
            </w:r>
          </w:p>
          <w:p w:rsidR="00D65DFD" w:rsidRDefault="00D65DFD" w:rsidP="00D65DFD">
            <w:pPr>
              <w:pStyle w:val="ListParagraph"/>
              <w:numPr>
                <w:ilvl w:val="0"/>
                <w:numId w:val="17"/>
              </w:numPr>
            </w:pPr>
            <w:r>
              <w:t>Data Cleaning and Preprocessing</w:t>
            </w:r>
          </w:p>
          <w:p w:rsidR="00D65DFD" w:rsidRDefault="00D65DFD" w:rsidP="00D65DFD">
            <w:pPr>
              <w:pStyle w:val="ListParagraph"/>
              <w:numPr>
                <w:ilvl w:val="0"/>
                <w:numId w:val="17"/>
              </w:numPr>
            </w:pPr>
            <w:r>
              <w:t xml:space="preserve">Expert </w:t>
            </w:r>
            <w:proofErr w:type="gramStart"/>
            <w:r>
              <w:t>In</w:t>
            </w:r>
            <w:proofErr w:type="gramEnd"/>
            <w:r>
              <w:t xml:space="preserve"> Python </w:t>
            </w:r>
          </w:p>
          <w:p w:rsidR="00D65DFD" w:rsidRPr="006E1507" w:rsidRDefault="00D65DFD" w:rsidP="00D65DFD">
            <w:pPr>
              <w:pStyle w:val="ListParagraph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Default="00D65DFD" w:rsidP="00D65DFD">
            <w:pPr>
              <w:pStyle w:val="ListBullet"/>
              <w:numPr>
                <w:ilvl w:val="0"/>
                <w:numId w:val="17"/>
              </w:numPr>
              <w:contextualSpacing w:val="0"/>
            </w:pPr>
            <w:proofErr w:type="spellStart"/>
            <w:r>
              <w:t>Keras</w:t>
            </w:r>
            <w:proofErr w:type="spellEnd"/>
          </w:p>
          <w:p w:rsidR="00D65DFD" w:rsidRDefault="00D65DFD" w:rsidP="00D65DFD">
            <w:pPr>
              <w:pStyle w:val="ListBullet"/>
              <w:numPr>
                <w:ilvl w:val="0"/>
                <w:numId w:val="17"/>
              </w:numPr>
              <w:contextualSpacing w:val="0"/>
            </w:pPr>
            <w:r>
              <w:t>Probability and Statistics</w:t>
            </w:r>
          </w:p>
          <w:p w:rsidR="00D65DFD" w:rsidRDefault="00D65DFD" w:rsidP="00D65DFD">
            <w:pPr>
              <w:pStyle w:val="ListBullet"/>
              <w:numPr>
                <w:ilvl w:val="0"/>
                <w:numId w:val="17"/>
              </w:numPr>
              <w:contextualSpacing w:val="0"/>
            </w:pPr>
            <w:r>
              <w:t>Linear Algebra and Calculus</w:t>
            </w:r>
          </w:p>
          <w:p w:rsidR="00D65DFD" w:rsidRDefault="00D65DFD" w:rsidP="00D65DFD">
            <w:pPr>
              <w:pStyle w:val="ListBullet"/>
              <w:numPr>
                <w:ilvl w:val="0"/>
                <w:numId w:val="17"/>
              </w:numPr>
              <w:contextualSpacing w:val="0"/>
            </w:pPr>
            <w:r>
              <w:t xml:space="preserve">Expert </w:t>
            </w:r>
            <w:proofErr w:type="gramStart"/>
            <w:r>
              <w:t>In</w:t>
            </w:r>
            <w:proofErr w:type="gramEnd"/>
            <w:r>
              <w:t xml:space="preserve"> Java</w:t>
            </w:r>
          </w:p>
          <w:p w:rsidR="00D65DFD" w:rsidRPr="006E1507" w:rsidRDefault="00D65DFD" w:rsidP="00D65DFD">
            <w:pPr>
              <w:pStyle w:val="ListBullet"/>
              <w:numPr>
                <w:ilvl w:val="0"/>
                <w:numId w:val="17"/>
              </w:numPr>
              <w:contextualSpacing w:val="0"/>
            </w:pPr>
            <w:r>
              <w:t>Pro efficient In C#</w:t>
            </w:r>
          </w:p>
        </w:tc>
      </w:tr>
    </w:tbl>
    <w:p w:rsidR="00B51D1B" w:rsidRPr="006E1507" w:rsidRDefault="00B51D1B" w:rsidP="006E1507">
      <w:bookmarkStart w:id="0" w:name="_GoBack"/>
      <w:bookmarkEnd w:id="0"/>
    </w:p>
    <w:sectPr w:rsidR="00B51D1B" w:rsidRPr="006E1507" w:rsidSect="009E5FFB">
      <w:footerReference w:type="default" r:id="rId12"/>
      <w:headerReference w:type="first" r:id="rId13"/>
      <w:pgSz w:w="12240" w:h="15840" w:code="1"/>
      <w:pgMar w:top="56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144" w:rsidRDefault="00964144" w:rsidP="0068194B">
      <w:r>
        <w:separator/>
      </w:r>
    </w:p>
    <w:p w:rsidR="00964144" w:rsidRDefault="00964144"/>
    <w:p w:rsidR="00964144" w:rsidRDefault="00964144"/>
  </w:endnote>
  <w:endnote w:type="continuationSeparator" w:id="0">
    <w:p w:rsidR="00964144" w:rsidRDefault="00964144" w:rsidP="0068194B">
      <w:r>
        <w:continuationSeparator/>
      </w:r>
    </w:p>
    <w:p w:rsidR="00964144" w:rsidRDefault="00964144"/>
    <w:p w:rsidR="00964144" w:rsidRDefault="00964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144" w:rsidRDefault="00964144" w:rsidP="0068194B">
      <w:r>
        <w:separator/>
      </w:r>
    </w:p>
    <w:p w:rsidR="00964144" w:rsidRDefault="00964144"/>
    <w:p w:rsidR="00964144" w:rsidRDefault="00964144"/>
  </w:footnote>
  <w:footnote w:type="continuationSeparator" w:id="0">
    <w:p w:rsidR="00964144" w:rsidRDefault="00964144" w:rsidP="0068194B">
      <w:r>
        <w:continuationSeparator/>
      </w:r>
    </w:p>
    <w:p w:rsidR="00964144" w:rsidRDefault="00964144"/>
    <w:p w:rsidR="00964144" w:rsidRDefault="009641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DA8791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103677"/>
    <w:multiLevelType w:val="hybridMultilevel"/>
    <w:tmpl w:val="5642A9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3E0DBD"/>
    <w:multiLevelType w:val="hybridMultilevel"/>
    <w:tmpl w:val="D6C283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A0A7E"/>
    <w:multiLevelType w:val="hybridMultilevel"/>
    <w:tmpl w:val="4E8CB9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C4901"/>
    <w:multiLevelType w:val="hybridMultilevel"/>
    <w:tmpl w:val="29A649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4A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3DF7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144"/>
    <w:rsid w:val="009650EA"/>
    <w:rsid w:val="0097790C"/>
    <w:rsid w:val="0098506E"/>
    <w:rsid w:val="009A44CE"/>
    <w:rsid w:val="009C4DFC"/>
    <w:rsid w:val="009D44F8"/>
    <w:rsid w:val="009E3160"/>
    <w:rsid w:val="009E5FFB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722F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5DF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9D1EC"/>
  <w15:chartTrackingRefBased/>
  <w15:docId w15:val="{2CE16CEE-265B-4510-A75D-A7A21EA2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6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heunesutembo/TB-Computer-Aided-Diagnosis-Using-Deep-Learn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sheunesu-tembo-ab340b148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specialization/N6W7TPEN9DF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isheunesutembo/Playing-Space-Invaders-Using-Deep-Q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heunesutembo/Generating-Art-Using-Deep-Learni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eunes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B1B51F904489994637F63643E7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87C65-A3B7-461A-8D11-44A18BCB56DD}"/>
      </w:docPartPr>
      <w:docPartBody>
        <w:p w:rsidR="00000000" w:rsidRDefault="004A68F6">
          <w:pPr>
            <w:pStyle w:val="E26B1B51F904489994637F63643E7A26"/>
          </w:pPr>
          <w:r w:rsidRPr="00CF1A49">
            <w:t>Address</w:t>
          </w:r>
        </w:p>
      </w:docPartBody>
    </w:docPart>
    <w:docPart>
      <w:docPartPr>
        <w:name w:val="13125EE81F344CB29CB6267F6F859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FF676-3129-4B52-BC1B-CCF1441873D7}"/>
      </w:docPartPr>
      <w:docPartBody>
        <w:p w:rsidR="00000000" w:rsidRDefault="004A68F6">
          <w:pPr>
            <w:pStyle w:val="13125EE81F344CB29CB6267F6F859D99"/>
          </w:pPr>
          <w:r w:rsidRPr="00CF1A49">
            <w:t>·</w:t>
          </w:r>
        </w:p>
      </w:docPartBody>
    </w:docPart>
    <w:docPart>
      <w:docPartPr>
        <w:name w:val="7B55737A24344FF8836F0C20F11AA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DFA4C-689E-4E8C-924A-331F20798D31}"/>
      </w:docPartPr>
      <w:docPartBody>
        <w:p w:rsidR="00000000" w:rsidRDefault="004A68F6">
          <w:pPr>
            <w:pStyle w:val="7B55737A24344FF8836F0C20F11AA35C"/>
          </w:pPr>
          <w:r w:rsidRPr="00CF1A49">
            <w:t>Phone</w:t>
          </w:r>
        </w:p>
      </w:docPartBody>
    </w:docPart>
    <w:docPart>
      <w:docPartPr>
        <w:name w:val="67903851DE404B3CA7D2D48BD3D9C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00A44-D33E-4C42-AC7E-766C73576978}"/>
      </w:docPartPr>
      <w:docPartBody>
        <w:p w:rsidR="00000000" w:rsidRDefault="004A68F6">
          <w:pPr>
            <w:pStyle w:val="67903851DE404B3CA7D2D48BD3D9C012"/>
          </w:pPr>
          <w:r w:rsidRPr="00CF1A49">
            <w:t>·</w:t>
          </w:r>
        </w:p>
      </w:docPartBody>
    </w:docPart>
    <w:docPart>
      <w:docPartPr>
        <w:name w:val="391263F09E6542F7920A58C4952FD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4CD0F-2EE9-4FB3-80CB-6F3392223C7B}"/>
      </w:docPartPr>
      <w:docPartBody>
        <w:p w:rsidR="00000000" w:rsidRDefault="004A68F6">
          <w:pPr>
            <w:pStyle w:val="391263F09E6542F7920A58C4952FDD35"/>
          </w:pPr>
          <w:r w:rsidRPr="00CF1A49">
            <w:t>LinkedIn Profile</w:t>
          </w:r>
        </w:p>
      </w:docPartBody>
    </w:docPart>
    <w:docPart>
      <w:docPartPr>
        <w:name w:val="ABDBBF274BCC4302BD750B7236D03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DB50F-B96F-4BD6-AA75-61F7CFA2BFA8}"/>
      </w:docPartPr>
      <w:docPartBody>
        <w:p w:rsidR="00000000" w:rsidRDefault="004A68F6">
          <w:pPr>
            <w:pStyle w:val="ABDBBF274BCC4302BD750B7236D03E53"/>
          </w:pPr>
          <w:r w:rsidRPr="00CF1A49">
            <w:t>·</w:t>
          </w:r>
        </w:p>
      </w:docPartBody>
    </w:docPart>
    <w:docPart>
      <w:docPartPr>
        <w:name w:val="C56FD7B4BA4C4FF68896D5B75BEC7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94987-2486-4820-8FD8-0DD8BBC993B7}"/>
      </w:docPartPr>
      <w:docPartBody>
        <w:p w:rsidR="00000000" w:rsidRDefault="004A68F6">
          <w:pPr>
            <w:pStyle w:val="C56FD7B4BA4C4FF68896D5B75BEC7001"/>
          </w:pPr>
          <w:r w:rsidRPr="00CF1A49">
            <w:t>Education</w:t>
          </w:r>
        </w:p>
      </w:docPartBody>
    </w:docPart>
    <w:docPart>
      <w:docPartPr>
        <w:name w:val="C3CB3FE2862F41AF9193C5BE94643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B9675-61EF-4F8E-BDF1-95456EC067D2}"/>
      </w:docPartPr>
      <w:docPartBody>
        <w:p w:rsidR="00000000" w:rsidRDefault="004A68F6">
          <w:pPr>
            <w:pStyle w:val="C3CB3FE2862F41AF9193C5BE94643881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F6"/>
    <w:rsid w:val="004A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B58C79B514883BC68B4CC943C52FC">
    <w:name w:val="01DB58C79B514883BC68B4CC943C52F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8697331C94C4EA0AED3E091B6A0838E">
    <w:name w:val="78697331C94C4EA0AED3E091B6A0838E"/>
  </w:style>
  <w:style w:type="paragraph" w:customStyle="1" w:styleId="E26B1B51F904489994637F63643E7A26">
    <w:name w:val="E26B1B51F904489994637F63643E7A26"/>
  </w:style>
  <w:style w:type="paragraph" w:customStyle="1" w:styleId="13125EE81F344CB29CB6267F6F859D99">
    <w:name w:val="13125EE81F344CB29CB6267F6F859D99"/>
  </w:style>
  <w:style w:type="paragraph" w:customStyle="1" w:styleId="7B55737A24344FF8836F0C20F11AA35C">
    <w:name w:val="7B55737A24344FF8836F0C20F11AA35C"/>
  </w:style>
  <w:style w:type="paragraph" w:customStyle="1" w:styleId="90129D8C8E544D30BA5342AF2826F6A8">
    <w:name w:val="90129D8C8E544D30BA5342AF2826F6A8"/>
  </w:style>
  <w:style w:type="paragraph" w:customStyle="1" w:styleId="67903851DE404B3CA7D2D48BD3D9C012">
    <w:name w:val="67903851DE404B3CA7D2D48BD3D9C012"/>
  </w:style>
  <w:style w:type="paragraph" w:customStyle="1" w:styleId="391263F09E6542F7920A58C4952FDD35">
    <w:name w:val="391263F09E6542F7920A58C4952FDD35"/>
  </w:style>
  <w:style w:type="paragraph" w:customStyle="1" w:styleId="ABDBBF274BCC4302BD750B7236D03E53">
    <w:name w:val="ABDBBF274BCC4302BD750B7236D03E53"/>
  </w:style>
  <w:style w:type="paragraph" w:customStyle="1" w:styleId="FD1C02BA76D243F5BF9E5BDBFBBB4017">
    <w:name w:val="FD1C02BA76D243F5BF9E5BDBFBBB4017"/>
  </w:style>
  <w:style w:type="paragraph" w:customStyle="1" w:styleId="DC07B34A43F249A0947A9DD064BE6756">
    <w:name w:val="DC07B34A43F249A0947A9DD064BE6756"/>
  </w:style>
  <w:style w:type="paragraph" w:customStyle="1" w:styleId="80BAD844B7BC443DAAA36582A7A7E8A7">
    <w:name w:val="80BAD844B7BC443DAAA36582A7A7E8A7"/>
  </w:style>
  <w:style w:type="paragraph" w:customStyle="1" w:styleId="EC0F5F6DEBDD4573AC59A0C75D67BD9C">
    <w:name w:val="EC0F5F6DEBDD4573AC59A0C75D67BD9C"/>
  </w:style>
  <w:style w:type="paragraph" w:customStyle="1" w:styleId="D0774A5492644EE2BA098A8A0B2C403B">
    <w:name w:val="D0774A5492644EE2BA098A8A0B2C403B"/>
  </w:style>
  <w:style w:type="paragraph" w:customStyle="1" w:styleId="4A1208A1C04F4872B68BCA308597E056">
    <w:name w:val="4A1208A1C04F4872B68BCA308597E05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BE0D0DFF090430E9195CEAE379CD6BF">
    <w:name w:val="FBE0D0DFF090430E9195CEAE379CD6BF"/>
  </w:style>
  <w:style w:type="paragraph" w:customStyle="1" w:styleId="77515F3A896B4A089C07262D0FD651F8">
    <w:name w:val="77515F3A896B4A089C07262D0FD651F8"/>
  </w:style>
  <w:style w:type="paragraph" w:customStyle="1" w:styleId="6008A6D8CC7447129C70FAF37BA4D6CD">
    <w:name w:val="6008A6D8CC7447129C70FAF37BA4D6CD"/>
  </w:style>
  <w:style w:type="paragraph" w:customStyle="1" w:styleId="E52500F30D544E838710B1C72E7FB947">
    <w:name w:val="E52500F30D544E838710B1C72E7FB947"/>
  </w:style>
  <w:style w:type="paragraph" w:customStyle="1" w:styleId="D950DD39B3C14C449FBE4ACE5DC2EA11">
    <w:name w:val="D950DD39B3C14C449FBE4ACE5DC2EA11"/>
  </w:style>
  <w:style w:type="paragraph" w:customStyle="1" w:styleId="21EE16B330C14F7A918AC8E3023A41FB">
    <w:name w:val="21EE16B330C14F7A918AC8E3023A41FB"/>
  </w:style>
  <w:style w:type="paragraph" w:customStyle="1" w:styleId="6EB34B625FA24D64BF9F94F82B2DB119">
    <w:name w:val="6EB34B625FA24D64BF9F94F82B2DB119"/>
  </w:style>
  <w:style w:type="paragraph" w:customStyle="1" w:styleId="C56FD7B4BA4C4FF68896D5B75BEC7001">
    <w:name w:val="C56FD7B4BA4C4FF68896D5B75BEC7001"/>
  </w:style>
  <w:style w:type="paragraph" w:customStyle="1" w:styleId="AD6EF50963CE49FCBE9E74638714E308">
    <w:name w:val="AD6EF50963CE49FCBE9E74638714E308"/>
  </w:style>
  <w:style w:type="paragraph" w:customStyle="1" w:styleId="10207DDA6105431EAAE10F9D6725ACBA">
    <w:name w:val="10207DDA6105431EAAE10F9D6725ACBA"/>
  </w:style>
  <w:style w:type="paragraph" w:customStyle="1" w:styleId="BF4482DC29E848BBA3D3618FA2D56AFF">
    <w:name w:val="BF4482DC29E848BBA3D3618FA2D56AFF"/>
  </w:style>
  <w:style w:type="paragraph" w:customStyle="1" w:styleId="8A665ACDE25840FAA950BFA8EFC3525C">
    <w:name w:val="8A665ACDE25840FAA950BFA8EFC3525C"/>
  </w:style>
  <w:style w:type="paragraph" w:customStyle="1" w:styleId="C4FCD2E070EC465F8F2FDC046F966B0B">
    <w:name w:val="C4FCD2E070EC465F8F2FDC046F966B0B"/>
  </w:style>
  <w:style w:type="paragraph" w:customStyle="1" w:styleId="26A77AE799F843F8ABC9A9C9715E47AE">
    <w:name w:val="26A77AE799F843F8ABC9A9C9715E47AE"/>
  </w:style>
  <w:style w:type="paragraph" w:customStyle="1" w:styleId="A405CC08FF6E49C2BA700387153C439F">
    <w:name w:val="A405CC08FF6E49C2BA700387153C439F"/>
  </w:style>
  <w:style w:type="paragraph" w:customStyle="1" w:styleId="8658A9D105054778856926E1BC4C9CF9">
    <w:name w:val="8658A9D105054778856926E1BC4C9CF9"/>
  </w:style>
  <w:style w:type="paragraph" w:customStyle="1" w:styleId="6C5FD042402F4177847C82A6CD2D24E0">
    <w:name w:val="6C5FD042402F4177847C82A6CD2D24E0"/>
  </w:style>
  <w:style w:type="paragraph" w:customStyle="1" w:styleId="A063CCCDFDED47A89C9DD21DBC915685">
    <w:name w:val="A063CCCDFDED47A89C9DD21DBC915685"/>
  </w:style>
  <w:style w:type="paragraph" w:customStyle="1" w:styleId="C3CB3FE2862F41AF9193C5BE94643881">
    <w:name w:val="C3CB3FE2862F41AF9193C5BE94643881"/>
  </w:style>
  <w:style w:type="paragraph" w:customStyle="1" w:styleId="600AA664ACCB4AD5BB66DCDD9ACADEA1">
    <w:name w:val="600AA664ACCB4AD5BB66DCDD9ACADEA1"/>
  </w:style>
  <w:style w:type="paragraph" w:customStyle="1" w:styleId="67151178287146F8847C312F6A83F3DB">
    <w:name w:val="67151178287146F8847C312F6A83F3DB"/>
  </w:style>
  <w:style w:type="paragraph" w:customStyle="1" w:styleId="8AA8D13310084BBC819E159D8B21DA61">
    <w:name w:val="8AA8D13310084BBC819E159D8B21DA61"/>
  </w:style>
  <w:style w:type="paragraph" w:customStyle="1" w:styleId="B180F2375D4F430E97FAB677F9193A7C">
    <w:name w:val="B180F2375D4F430E97FAB677F9193A7C"/>
  </w:style>
  <w:style w:type="paragraph" w:customStyle="1" w:styleId="7B5270AEC09F4FDDB17FB2A2D1BB9358">
    <w:name w:val="7B5270AEC09F4FDDB17FB2A2D1BB9358"/>
  </w:style>
  <w:style w:type="paragraph" w:customStyle="1" w:styleId="2A385A6769FC4F1A971D0720967D0792">
    <w:name w:val="2A385A6769FC4F1A971D0720967D0792"/>
  </w:style>
  <w:style w:type="paragraph" w:customStyle="1" w:styleId="4C27A093522D41B1B370A4489AA71349">
    <w:name w:val="4C27A093522D41B1B370A4489AA71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isheunesu</dc:creator>
  <cp:keywords/>
  <dc:description/>
  <cp:lastModifiedBy>isheunesu tembo</cp:lastModifiedBy>
  <cp:revision>1</cp:revision>
  <dcterms:created xsi:type="dcterms:W3CDTF">2019-05-15T15:47:00Z</dcterms:created>
  <dcterms:modified xsi:type="dcterms:W3CDTF">2019-05-15T16:50:00Z</dcterms:modified>
  <cp:category/>
</cp:coreProperties>
</file>